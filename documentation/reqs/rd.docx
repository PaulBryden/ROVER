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DB3" w:rsidRDefault="0033017A" w:rsidP="0033017A">
      <w:pPr>
        <w:pStyle w:val="Heading1"/>
        <w:rPr>
          <w:color w:val="auto"/>
          <w:u w:val="single"/>
        </w:rPr>
      </w:pPr>
      <w:r w:rsidRPr="0033017A">
        <w:rPr>
          <w:color w:val="auto"/>
          <w:u w:val="single"/>
        </w:rPr>
        <w:t xml:space="preserve">Resource Discovery </w:t>
      </w:r>
    </w:p>
    <w:p w:rsidR="0033017A" w:rsidRDefault="0033017A" w:rsidP="0033017A">
      <w:r>
        <w:t xml:space="preserve">The resource discovery should allow the system to identify nodes in the network and what they are publishing and then subscribe to the relevant information as required. There will also be a mapping of resources to nodes to ensure that each node is aware of the resources it has and where to find the resources it needs. </w:t>
      </w:r>
    </w:p>
    <w:p w:rsidR="0033017A" w:rsidRDefault="0033017A" w:rsidP="0033017A">
      <w:pPr>
        <w:pStyle w:val="Heading1"/>
        <w:rPr>
          <w:color w:val="auto"/>
          <w:u w:val="single"/>
        </w:rPr>
      </w:pPr>
      <w:r w:rsidRPr="0033017A">
        <w:rPr>
          <w:color w:val="auto"/>
          <w:u w:val="single"/>
        </w:rPr>
        <w:t>Assumptions:</w:t>
      </w:r>
    </w:p>
    <w:p w:rsidR="0033017A" w:rsidRDefault="002B56BF" w:rsidP="0033017A">
      <w:r>
        <w:t>The Resource Discovery system will be on a publish/subscribe model, where nodes will be able to exchange data under the abstraction of “topics”. The network will be an approximate graph structure.</w:t>
      </w:r>
    </w:p>
    <w:p w:rsidR="0033017A" w:rsidRDefault="0033017A" w:rsidP="0033017A">
      <w:pPr>
        <w:pStyle w:val="Heading1"/>
        <w:rPr>
          <w:color w:val="auto"/>
          <w:u w:val="single"/>
        </w:rPr>
      </w:pPr>
      <w:r w:rsidRPr="0033017A">
        <w:rPr>
          <w:color w:val="auto"/>
          <w:u w:val="single"/>
        </w:rPr>
        <w:t>Requirements:</w:t>
      </w:r>
    </w:p>
    <w:p w:rsidR="0033017A" w:rsidRDefault="0033017A" w:rsidP="0033017A">
      <w:pPr>
        <w:pStyle w:val="NoSpacing"/>
        <w:numPr>
          <w:ilvl w:val="0"/>
          <w:numId w:val="1"/>
        </w:numPr>
      </w:pPr>
      <w:r>
        <w:t>Each node must be able to publish its available resources to the system.</w:t>
      </w:r>
    </w:p>
    <w:p w:rsidR="0033017A" w:rsidRDefault="0033017A" w:rsidP="0033017A">
      <w:pPr>
        <w:pStyle w:val="NoSpacing"/>
        <w:numPr>
          <w:ilvl w:val="0"/>
          <w:numId w:val="1"/>
        </w:numPr>
      </w:pPr>
      <w:r>
        <w:t>Each node must be able to find the resources its requires by searching through the network</w:t>
      </w:r>
    </w:p>
    <w:p w:rsidR="0033017A" w:rsidRDefault="0033017A" w:rsidP="0033017A">
      <w:pPr>
        <w:pStyle w:val="NoSpacing"/>
        <w:numPr>
          <w:ilvl w:val="0"/>
          <w:numId w:val="1"/>
        </w:numPr>
      </w:pPr>
      <w:r>
        <w:t xml:space="preserve">The node must then be able to subscribe to the resources it requires </w:t>
      </w:r>
    </w:p>
    <w:p w:rsidR="0033017A" w:rsidRDefault="0033017A" w:rsidP="0033017A">
      <w:pPr>
        <w:pStyle w:val="NoSpacing"/>
        <w:numPr>
          <w:ilvl w:val="0"/>
          <w:numId w:val="1"/>
        </w:numPr>
      </w:pPr>
      <w:r>
        <w:t>Each resource mus</w:t>
      </w:r>
      <w:r w:rsidR="002B56BF">
        <w:t>t have a relevant tag so that to</w:t>
      </w:r>
      <w:r>
        <w:t xml:space="preserve"> can be easily identified when searching</w:t>
      </w:r>
    </w:p>
    <w:p w:rsidR="0033017A" w:rsidRDefault="0033017A" w:rsidP="0033017A">
      <w:pPr>
        <w:pStyle w:val="NoSpacing"/>
        <w:numPr>
          <w:ilvl w:val="0"/>
          <w:numId w:val="1"/>
        </w:numPr>
      </w:pPr>
      <w:r>
        <w:t xml:space="preserve">Each node must have a list of the tags which it has available to it </w:t>
      </w:r>
    </w:p>
    <w:p w:rsidR="0033017A" w:rsidRDefault="0033017A" w:rsidP="0033017A">
      <w:pPr>
        <w:pStyle w:val="NoSpacing"/>
        <w:numPr>
          <w:ilvl w:val="0"/>
          <w:numId w:val="1"/>
        </w:numPr>
      </w:pPr>
      <w:r>
        <w:t>Each node must carry a list of the resource tags available to its neighbours</w:t>
      </w:r>
    </w:p>
    <w:p w:rsidR="0033017A" w:rsidRDefault="00B46561" w:rsidP="0033017A">
      <w:pPr>
        <w:pStyle w:val="NoSpacing"/>
        <w:numPr>
          <w:ilvl w:val="0"/>
          <w:numId w:val="1"/>
        </w:numPr>
      </w:pPr>
      <w:r>
        <w:t>The resource list of each node must be updated periodically as required</w:t>
      </w:r>
    </w:p>
    <w:p w:rsidR="00B46561" w:rsidRDefault="00B46561" w:rsidP="00B46561">
      <w:pPr>
        <w:pStyle w:val="NoSpacing"/>
      </w:pPr>
    </w:p>
    <w:p w:rsidR="00B46561" w:rsidRDefault="00B46561" w:rsidP="00B46561">
      <w:pPr>
        <w:pStyle w:val="Heading1"/>
        <w:rPr>
          <w:color w:val="auto"/>
          <w:u w:val="single"/>
        </w:rPr>
      </w:pPr>
      <w:r>
        <w:rPr>
          <w:color w:val="auto"/>
          <w:u w:val="single"/>
        </w:rPr>
        <w:t>Research:</w:t>
      </w:r>
    </w:p>
    <w:p w:rsidR="00B46561" w:rsidRDefault="00B46561" w:rsidP="00B46561">
      <w:r>
        <w:t xml:space="preserve">[1] </w:t>
      </w:r>
      <w:proofErr w:type="spellStart"/>
      <w:r>
        <w:t>ZeroConf</w:t>
      </w:r>
      <w:proofErr w:type="spellEnd"/>
    </w:p>
    <w:p w:rsidR="00B46561" w:rsidRDefault="00B46561" w:rsidP="00B46561">
      <w:r>
        <w:t xml:space="preserve">[2] </w:t>
      </w:r>
      <w:proofErr w:type="spellStart"/>
      <w:r>
        <w:t>Avahi</w:t>
      </w:r>
      <w:proofErr w:type="spellEnd"/>
    </w:p>
    <w:p w:rsidR="00616306" w:rsidRDefault="00616306" w:rsidP="00B46561">
      <w:proofErr w:type="spellStart"/>
      <w:r>
        <w:t>ZeroConf</w:t>
      </w:r>
      <w:proofErr w:type="spellEnd"/>
      <w:r>
        <w:t xml:space="preserve"> is a set of technologies that creates a computer network based on TCP/IP. </w:t>
      </w:r>
      <w:proofErr w:type="spellStart"/>
      <w:r>
        <w:t>ZeroConf</w:t>
      </w:r>
      <w:proofErr w:type="spellEnd"/>
      <w:r>
        <w:t xml:space="preserve"> uses the assignment of unique network addresses for each networked device, the resolution of computer hostnames and automatic identification of network services. </w:t>
      </w:r>
    </w:p>
    <w:p w:rsidR="00B46561" w:rsidRDefault="00616306" w:rsidP="00B46561">
      <w:proofErr w:type="spellStart"/>
      <w:r>
        <w:t>Avahi</w:t>
      </w:r>
      <w:proofErr w:type="spellEnd"/>
      <w:r>
        <w:t xml:space="preserve"> is a major implementation of </w:t>
      </w:r>
      <w:proofErr w:type="spellStart"/>
      <w:r>
        <w:t>ZeroConf</w:t>
      </w:r>
      <w:proofErr w:type="spellEnd"/>
      <w:r>
        <w:t xml:space="preserve"> and is the expected implementation which will be used for this project. </w:t>
      </w:r>
      <w:proofErr w:type="spellStart"/>
      <w:r>
        <w:t>Avahi</w:t>
      </w:r>
      <w:proofErr w:type="spellEnd"/>
      <w:r>
        <w:t xml:space="preserve"> is a Linux implementation of </w:t>
      </w:r>
      <w:proofErr w:type="spellStart"/>
      <w:r>
        <w:t>ZeroConf</w:t>
      </w:r>
      <w:proofErr w:type="spellEnd"/>
      <w:r>
        <w:t xml:space="preserve"> which is ideal for this project and also has a Python language binding which is also useful as Python will be one of the target languages for the project.  </w:t>
      </w:r>
    </w:p>
    <w:p w:rsidR="00B46561" w:rsidRDefault="00B46561" w:rsidP="00B46561">
      <w:pPr>
        <w:pStyle w:val="Heading1"/>
        <w:rPr>
          <w:color w:val="auto"/>
          <w:u w:val="single"/>
        </w:rPr>
      </w:pPr>
      <w:r w:rsidRPr="00B46561">
        <w:rPr>
          <w:color w:val="auto"/>
          <w:u w:val="single"/>
        </w:rPr>
        <w:t>Chosen Solution:</w:t>
      </w:r>
    </w:p>
    <w:p w:rsidR="00B46561" w:rsidRDefault="00B46561" w:rsidP="00B46561">
      <w:r>
        <w:t xml:space="preserve">Each node, upon starting a new service, publishes to all of its neighbours that it has that service at distance 0. The neighbours likewise publish that service. Each node is now aware of the services it has and that which belong to its neighbours. </w:t>
      </w:r>
      <w:r w:rsidR="002B56BF">
        <w:t>Therefore, if a node receives a</w:t>
      </w:r>
      <w:r>
        <w:t xml:space="preserve"> request for a service it does</w:t>
      </w:r>
      <w:r w:rsidR="002B56BF">
        <w:t>n’t have it sends the request o</w:t>
      </w:r>
      <w:r>
        <w:t xml:space="preserve">n to whichever of its neighbours has that service. Given its close correlation with </w:t>
      </w:r>
      <w:proofErr w:type="spellStart"/>
      <w:r>
        <w:t>Avahi</w:t>
      </w:r>
      <w:proofErr w:type="spellEnd"/>
      <w:r>
        <w:t xml:space="preserve">, this will be the tool used to implement this. </w:t>
      </w:r>
    </w:p>
    <w:p w:rsidR="00B46561" w:rsidRDefault="00B46561" w:rsidP="00B46561">
      <w:pPr>
        <w:pStyle w:val="Heading1"/>
        <w:rPr>
          <w:color w:val="auto"/>
          <w:u w:val="single"/>
        </w:rPr>
      </w:pPr>
      <w:r w:rsidRPr="00B46561">
        <w:rPr>
          <w:color w:val="auto"/>
          <w:u w:val="single"/>
        </w:rPr>
        <w:lastRenderedPageBreak/>
        <w:t>Deadline:</w:t>
      </w:r>
    </w:p>
    <w:p w:rsidR="00B46561" w:rsidRPr="00B46561" w:rsidRDefault="002B56BF" w:rsidP="00B46561">
      <w:r>
        <w:t>The deadline for</w:t>
      </w:r>
      <w:bookmarkStart w:id="0" w:name="_GoBack"/>
      <w:bookmarkEnd w:id="0"/>
      <w:r w:rsidR="00B46561">
        <w:t xml:space="preserve"> this part of the project has been set as 4 weeks or the 15</w:t>
      </w:r>
      <w:r w:rsidR="00B46561" w:rsidRPr="00B46561">
        <w:rPr>
          <w:vertAlign w:val="superscript"/>
        </w:rPr>
        <w:t>th</w:t>
      </w:r>
      <w:r w:rsidR="00B46561">
        <w:t xml:space="preserve"> of November, allowing time to combine with the Message Passing &amp; Queuing and the Message Spec. to form the complete distributed communications system.  </w:t>
      </w:r>
    </w:p>
    <w:p w:rsidR="00B46561" w:rsidRPr="00B46561" w:rsidRDefault="00B46561" w:rsidP="00B46561"/>
    <w:p w:rsidR="0033017A" w:rsidRPr="0033017A" w:rsidRDefault="0033017A" w:rsidP="0033017A">
      <w:pPr>
        <w:pStyle w:val="NoSpacing"/>
      </w:pPr>
    </w:p>
    <w:sectPr w:rsidR="0033017A" w:rsidRPr="00330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20781"/>
    <w:multiLevelType w:val="hybridMultilevel"/>
    <w:tmpl w:val="0A42D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17A"/>
    <w:rsid w:val="000575D1"/>
    <w:rsid w:val="00117842"/>
    <w:rsid w:val="00210B43"/>
    <w:rsid w:val="00216E1C"/>
    <w:rsid w:val="00227DB3"/>
    <w:rsid w:val="002B56BF"/>
    <w:rsid w:val="002D3706"/>
    <w:rsid w:val="0033017A"/>
    <w:rsid w:val="004170A9"/>
    <w:rsid w:val="004E7492"/>
    <w:rsid w:val="005A4383"/>
    <w:rsid w:val="005C6C29"/>
    <w:rsid w:val="005E2F62"/>
    <w:rsid w:val="00616306"/>
    <w:rsid w:val="0071310D"/>
    <w:rsid w:val="00794044"/>
    <w:rsid w:val="007E5F39"/>
    <w:rsid w:val="008338A9"/>
    <w:rsid w:val="009843E1"/>
    <w:rsid w:val="009F165D"/>
    <w:rsid w:val="00B24A95"/>
    <w:rsid w:val="00B46561"/>
    <w:rsid w:val="00C93BED"/>
    <w:rsid w:val="00CD25BB"/>
    <w:rsid w:val="00E222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C871"/>
  <w15:docId w15:val="{6D7483A7-035D-4720-A1B7-3F3FA8591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01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17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301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D1B907A4.dotm</Template>
  <TotalTime>31</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pharmacy</dc:creator>
  <cp:lastModifiedBy>Windows User</cp:lastModifiedBy>
  <cp:revision>4</cp:revision>
  <dcterms:created xsi:type="dcterms:W3CDTF">2016-10-18T08:42:00Z</dcterms:created>
  <dcterms:modified xsi:type="dcterms:W3CDTF">2016-10-18T09:44:00Z</dcterms:modified>
</cp:coreProperties>
</file>